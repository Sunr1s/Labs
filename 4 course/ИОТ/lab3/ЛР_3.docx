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2"/>
        <w:tblW w:w="0" w:type="auto"/>
        <w:tblInd w:w="0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53464E" w14:paraId="19A5F4CC" w14:textId="77777777" w:rsidTr="00A51D1D">
        <w:tc>
          <w:tcPr>
            <w:tcW w:w="9911" w:type="dxa"/>
            <w:gridSpan w:val="4"/>
          </w:tcPr>
          <w:p w14:paraId="23562EFB" w14:textId="77777777" w:rsidR="0053464E" w:rsidRDefault="0053464E" w:rsidP="004629D1">
            <w:pPr>
              <w:pStyle w:val="a7"/>
              <w:ind w:firstLine="0"/>
              <w:jc w:val="center"/>
            </w:pPr>
            <w:r>
              <w:t>МІНІСТЕРСТВО ОСВІТИ І НАУКИ УКРАЇНИ</w:t>
            </w:r>
          </w:p>
          <w:p w14:paraId="3C5528AD" w14:textId="77777777" w:rsidR="0053464E" w:rsidRDefault="0053464E" w:rsidP="004629D1">
            <w:pPr>
              <w:pStyle w:val="a7"/>
              <w:ind w:firstLine="0"/>
              <w:jc w:val="center"/>
            </w:pPr>
            <w:r>
              <w:t>КИЇВСЬКИЙ НАЦІОНАЛЬНИЙ УНІВЕРСИТЕТ імені Тараса Шевченка</w:t>
            </w:r>
          </w:p>
          <w:p w14:paraId="2A06585B" w14:textId="77777777" w:rsidR="0053464E" w:rsidRDefault="0053464E" w:rsidP="004629D1">
            <w:pPr>
              <w:pStyle w:val="a7"/>
              <w:ind w:firstLine="0"/>
              <w:jc w:val="center"/>
            </w:pPr>
            <w:r>
              <w:t>ФАКУЛЬТЕТ ІНФОРМАЦІЙНИХ ТЕХНОЛОГІЙ</w:t>
            </w:r>
          </w:p>
          <w:p w14:paraId="507856ED" w14:textId="77777777" w:rsidR="0053464E" w:rsidRDefault="0053464E" w:rsidP="004629D1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F200E2">
              <w:rPr>
                <w:b/>
                <w:bCs/>
              </w:rPr>
              <w:t>Кафедра програмних систем і технологій</w:t>
            </w:r>
          </w:p>
          <w:p w14:paraId="33ABA0F5" w14:textId="77777777" w:rsidR="0053464E" w:rsidRDefault="0053464E" w:rsidP="0053464E">
            <w:pPr>
              <w:pStyle w:val="a7"/>
              <w:spacing w:before="2400"/>
              <w:ind w:firstLine="0"/>
              <w:jc w:val="center"/>
            </w:pPr>
            <w:r>
              <w:t>Дисципліна</w:t>
            </w:r>
          </w:p>
          <w:p w14:paraId="5A4AAF31" w14:textId="684E8E46" w:rsidR="0053464E" w:rsidRDefault="0053464E" w:rsidP="004629D1">
            <w:pPr>
              <w:pStyle w:val="a7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</w:t>
            </w:r>
            <w:r w:rsidR="00B44F23" w:rsidRPr="00B44F23">
              <w:rPr>
                <w:b/>
                <w:bCs/>
              </w:rPr>
              <w:t>Програмування інтернет речей</w:t>
            </w:r>
            <w:r>
              <w:rPr>
                <w:b/>
                <w:bCs/>
              </w:rPr>
              <w:t>»</w:t>
            </w:r>
          </w:p>
          <w:p w14:paraId="7E2FE2FB" w14:textId="3CFEE155" w:rsidR="0053464E" w:rsidRPr="00F60B8A" w:rsidRDefault="00294143" w:rsidP="0053464E">
            <w:pPr>
              <w:pStyle w:val="a7"/>
              <w:spacing w:before="1200"/>
              <w:ind w:firstLine="0"/>
              <w:jc w:val="center"/>
              <w:rPr>
                <w:b/>
                <w:bCs/>
                <w:lang w:val="ru-RU"/>
              </w:rPr>
            </w:pPr>
            <w:r w:rsidRPr="00294143">
              <w:rPr>
                <w:b/>
                <w:bCs/>
              </w:rPr>
              <w:t>Практична робота №</w:t>
            </w:r>
            <w:r w:rsidR="00F60B8A">
              <w:rPr>
                <w:b/>
                <w:bCs/>
                <w:lang w:val="ru-RU"/>
              </w:rPr>
              <w:t>3</w:t>
            </w:r>
          </w:p>
          <w:p w14:paraId="2BAE8765" w14:textId="6F3A6536" w:rsidR="00AB3562" w:rsidRPr="00F60B8A" w:rsidRDefault="00F60B8A" w:rsidP="004629D1">
            <w:pPr>
              <w:pStyle w:val="a7"/>
              <w:ind w:firstLine="0"/>
              <w:jc w:val="center"/>
              <w:rPr>
                <w:b/>
                <w:bCs/>
              </w:rPr>
            </w:pPr>
            <w:r w:rsidRPr="00F60B8A">
              <w:rPr>
                <w:b/>
                <w:bCs/>
              </w:rPr>
              <w:t>Створення Телеграм-бота</w:t>
            </w:r>
          </w:p>
          <w:p w14:paraId="0D448B70" w14:textId="73A43666" w:rsidR="0053464E" w:rsidRDefault="0053464E" w:rsidP="0053464E">
            <w:pPr>
              <w:pStyle w:val="a7"/>
              <w:spacing w:before="2400"/>
              <w:ind w:firstLine="0"/>
              <w:jc w:val="center"/>
            </w:pPr>
          </w:p>
        </w:tc>
      </w:tr>
      <w:tr w:rsidR="0053464E" w14:paraId="57101BD7" w14:textId="77777777" w:rsidTr="00A51D1D">
        <w:tc>
          <w:tcPr>
            <w:tcW w:w="2477" w:type="dxa"/>
          </w:tcPr>
          <w:p w14:paraId="0EACF6ED" w14:textId="32C21B72" w:rsidR="0053464E" w:rsidRPr="00F200E2" w:rsidRDefault="0053464E" w:rsidP="004629D1">
            <w:pPr>
              <w:pStyle w:val="a7"/>
              <w:ind w:firstLine="0"/>
              <w:jc w:val="left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Викона</w:t>
            </w:r>
            <w:r w:rsidR="006C650D">
              <w:rPr>
                <w:b/>
                <w:bCs/>
              </w:rPr>
              <w:t>в</w:t>
            </w:r>
          </w:p>
        </w:tc>
        <w:tc>
          <w:tcPr>
            <w:tcW w:w="2478" w:type="dxa"/>
          </w:tcPr>
          <w:p w14:paraId="1C899A26" w14:textId="37283DC5" w:rsidR="0053464E" w:rsidRPr="00F200E2" w:rsidRDefault="00997505" w:rsidP="00997505">
            <w:pPr>
              <w:pStyle w:val="a7"/>
              <w:ind w:firstLine="0"/>
              <w:jc w:val="left"/>
            </w:pPr>
            <w:proofErr w:type="spellStart"/>
            <w:r>
              <w:t>Гоша</w:t>
            </w:r>
            <w:proofErr w:type="spellEnd"/>
            <w:r>
              <w:t xml:space="preserve"> </w:t>
            </w:r>
            <w:proofErr w:type="spellStart"/>
            <w:r>
              <w:t>Давід</w:t>
            </w:r>
            <w:proofErr w:type="spellEnd"/>
            <w:r>
              <w:t xml:space="preserve"> Олександрович</w:t>
            </w:r>
          </w:p>
        </w:tc>
        <w:tc>
          <w:tcPr>
            <w:tcW w:w="2478" w:type="dxa"/>
          </w:tcPr>
          <w:p w14:paraId="65EB522F" w14:textId="52A18C96" w:rsidR="0053464E" w:rsidRPr="00F200E2" w:rsidRDefault="0053464E" w:rsidP="004629D1">
            <w:pPr>
              <w:pStyle w:val="a7"/>
              <w:ind w:firstLine="0"/>
              <w:jc w:val="left"/>
              <w:rPr>
                <w:lang w:val="en-US"/>
              </w:rPr>
            </w:pPr>
            <w:r>
              <w:rPr>
                <w:b/>
                <w:bCs/>
              </w:rPr>
              <w:t>Перевіри</w:t>
            </w:r>
            <w:r w:rsidR="001D09AC">
              <w:rPr>
                <w:b/>
                <w:bCs/>
              </w:rPr>
              <w:t>ла</w:t>
            </w:r>
          </w:p>
        </w:tc>
        <w:tc>
          <w:tcPr>
            <w:tcW w:w="2478" w:type="dxa"/>
          </w:tcPr>
          <w:p w14:paraId="0FBCBFA0" w14:textId="43D4EB40" w:rsidR="0053464E" w:rsidRDefault="00F13CD3" w:rsidP="00FB295F">
            <w:pPr>
              <w:pStyle w:val="a7"/>
              <w:ind w:firstLine="0"/>
              <w:jc w:val="left"/>
            </w:pPr>
            <w:r w:rsidRPr="00F13CD3">
              <w:t>Ткаченко Ольга Миколаївна</w:t>
            </w:r>
          </w:p>
        </w:tc>
      </w:tr>
      <w:tr w:rsidR="0053464E" w14:paraId="12039F9E" w14:textId="77777777" w:rsidTr="00A51D1D">
        <w:tc>
          <w:tcPr>
            <w:tcW w:w="2477" w:type="dxa"/>
          </w:tcPr>
          <w:p w14:paraId="2008E238" w14:textId="77777777" w:rsidR="0053464E" w:rsidRPr="00F200E2" w:rsidRDefault="0053464E" w:rsidP="004629D1">
            <w:pPr>
              <w:pStyle w:val="a7"/>
              <w:ind w:firstLine="0"/>
              <w:jc w:val="left"/>
            </w:pPr>
            <w:r>
              <w:t>Група</w:t>
            </w:r>
          </w:p>
        </w:tc>
        <w:tc>
          <w:tcPr>
            <w:tcW w:w="2478" w:type="dxa"/>
          </w:tcPr>
          <w:p w14:paraId="0FDB5364" w14:textId="1DD6778D" w:rsidR="0053464E" w:rsidRPr="00F200E2" w:rsidRDefault="0053464E" w:rsidP="004629D1">
            <w:pPr>
              <w:pStyle w:val="a7"/>
              <w:ind w:firstLine="0"/>
              <w:jc w:val="left"/>
              <w:rPr>
                <w:lang w:val="en-US"/>
              </w:rPr>
            </w:pPr>
            <w:r>
              <w:t>ІПЗ-4</w:t>
            </w:r>
            <w:r w:rsidR="00997505">
              <w:t>3</w:t>
            </w:r>
          </w:p>
        </w:tc>
        <w:tc>
          <w:tcPr>
            <w:tcW w:w="2478" w:type="dxa"/>
          </w:tcPr>
          <w:p w14:paraId="6C1ADD05" w14:textId="77777777" w:rsidR="0053464E" w:rsidRPr="00F200E2" w:rsidRDefault="0053464E" w:rsidP="004629D1">
            <w:pPr>
              <w:pStyle w:val="a7"/>
              <w:ind w:firstLine="0"/>
              <w:jc w:val="left"/>
            </w:pPr>
            <w:r>
              <w:t>Дата перевірки</w:t>
            </w:r>
          </w:p>
        </w:tc>
        <w:tc>
          <w:tcPr>
            <w:tcW w:w="2478" w:type="dxa"/>
          </w:tcPr>
          <w:p w14:paraId="5D9E03C6" w14:textId="77777777" w:rsidR="0053464E" w:rsidRDefault="0053464E" w:rsidP="004629D1">
            <w:pPr>
              <w:pStyle w:val="a7"/>
              <w:ind w:firstLine="0"/>
              <w:jc w:val="left"/>
            </w:pPr>
          </w:p>
        </w:tc>
      </w:tr>
      <w:tr w:rsidR="0053464E" w14:paraId="03E8B1E8" w14:textId="77777777" w:rsidTr="00A51D1D">
        <w:tc>
          <w:tcPr>
            <w:tcW w:w="2477" w:type="dxa"/>
          </w:tcPr>
          <w:p w14:paraId="300F3E53" w14:textId="77777777" w:rsidR="0053464E" w:rsidRDefault="0053464E" w:rsidP="004629D1">
            <w:pPr>
              <w:pStyle w:val="a7"/>
              <w:ind w:firstLine="0"/>
              <w:jc w:val="left"/>
            </w:pPr>
            <w:r>
              <w:t>Форма навчання</w:t>
            </w:r>
          </w:p>
        </w:tc>
        <w:tc>
          <w:tcPr>
            <w:tcW w:w="2478" w:type="dxa"/>
          </w:tcPr>
          <w:p w14:paraId="53D6CC65" w14:textId="77777777" w:rsidR="0053464E" w:rsidRDefault="0053464E" w:rsidP="004629D1">
            <w:pPr>
              <w:pStyle w:val="a7"/>
              <w:ind w:firstLine="0"/>
              <w:jc w:val="left"/>
            </w:pPr>
            <w:r>
              <w:t>денна</w:t>
            </w:r>
          </w:p>
        </w:tc>
        <w:tc>
          <w:tcPr>
            <w:tcW w:w="2478" w:type="dxa"/>
            <w:vMerge w:val="restart"/>
          </w:tcPr>
          <w:p w14:paraId="726C1B26" w14:textId="77777777" w:rsidR="0053464E" w:rsidRDefault="0053464E" w:rsidP="004629D1">
            <w:pPr>
              <w:pStyle w:val="a7"/>
              <w:ind w:firstLine="0"/>
              <w:jc w:val="left"/>
            </w:pPr>
            <w:r>
              <w:t>Оцінка</w:t>
            </w:r>
          </w:p>
        </w:tc>
        <w:tc>
          <w:tcPr>
            <w:tcW w:w="2478" w:type="dxa"/>
            <w:vMerge w:val="restart"/>
          </w:tcPr>
          <w:p w14:paraId="385A868D" w14:textId="77777777" w:rsidR="0053464E" w:rsidRDefault="0053464E" w:rsidP="004629D1">
            <w:pPr>
              <w:pStyle w:val="a7"/>
              <w:ind w:firstLine="0"/>
              <w:jc w:val="left"/>
            </w:pPr>
          </w:p>
        </w:tc>
      </w:tr>
      <w:tr w:rsidR="0053464E" w14:paraId="2FF0CF85" w14:textId="77777777" w:rsidTr="00A51D1D">
        <w:tc>
          <w:tcPr>
            <w:tcW w:w="2477" w:type="dxa"/>
          </w:tcPr>
          <w:p w14:paraId="10FDCD3A" w14:textId="77777777" w:rsidR="0053464E" w:rsidRDefault="0053464E" w:rsidP="004629D1">
            <w:pPr>
              <w:pStyle w:val="a7"/>
              <w:ind w:firstLine="0"/>
              <w:jc w:val="left"/>
            </w:pPr>
            <w:r>
              <w:t>Спеціальність</w:t>
            </w:r>
          </w:p>
        </w:tc>
        <w:tc>
          <w:tcPr>
            <w:tcW w:w="2478" w:type="dxa"/>
          </w:tcPr>
          <w:p w14:paraId="73B6E988" w14:textId="77777777" w:rsidR="0053464E" w:rsidRDefault="0053464E" w:rsidP="004629D1">
            <w:pPr>
              <w:pStyle w:val="a7"/>
              <w:ind w:firstLine="0"/>
              <w:jc w:val="left"/>
            </w:pPr>
            <w:r>
              <w:t>121</w:t>
            </w:r>
          </w:p>
        </w:tc>
        <w:tc>
          <w:tcPr>
            <w:tcW w:w="2478" w:type="dxa"/>
            <w:vMerge/>
          </w:tcPr>
          <w:p w14:paraId="4B2A00D7" w14:textId="77777777" w:rsidR="0053464E" w:rsidRDefault="0053464E" w:rsidP="004629D1">
            <w:pPr>
              <w:pStyle w:val="a7"/>
              <w:ind w:firstLine="0"/>
              <w:jc w:val="left"/>
            </w:pPr>
          </w:p>
        </w:tc>
        <w:tc>
          <w:tcPr>
            <w:tcW w:w="2478" w:type="dxa"/>
            <w:vMerge/>
          </w:tcPr>
          <w:p w14:paraId="256F0A74" w14:textId="77777777" w:rsidR="0053464E" w:rsidRDefault="0053464E" w:rsidP="004629D1">
            <w:pPr>
              <w:pStyle w:val="a7"/>
              <w:ind w:firstLine="0"/>
              <w:jc w:val="left"/>
            </w:pPr>
          </w:p>
        </w:tc>
      </w:tr>
      <w:tr w:rsidR="0053464E" w14:paraId="3004510D" w14:textId="77777777" w:rsidTr="00A51D1D">
        <w:tc>
          <w:tcPr>
            <w:tcW w:w="9911" w:type="dxa"/>
            <w:gridSpan w:val="4"/>
          </w:tcPr>
          <w:p w14:paraId="4455F0D1" w14:textId="776C7ABA" w:rsidR="0053464E" w:rsidRPr="00F200E2" w:rsidRDefault="0053464E" w:rsidP="004629D1">
            <w:pPr>
              <w:pStyle w:val="a7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202</w:t>
            </w:r>
            <w:r w:rsidR="00ED3E6E">
              <w:rPr>
                <w:lang w:val="en-US"/>
              </w:rPr>
              <w:t>4</w:t>
            </w:r>
          </w:p>
        </w:tc>
      </w:tr>
    </w:tbl>
    <w:p w14:paraId="24AA6DF6" w14:textId="77777777" w:rsidR="00A00271" w:rsidRDefault="00A00271" w:rsidP="00A00271">
      <w:r>
        <w:br w:type="page"/>
      </w:r>
    </w:p>
    <w:p w14:paraId="2424B3E9" w14:textId="4F812EFB" w:rsidR="00F60B8A" w:rsidRDefault="00F60B8A" w:rsidP="00A00271">
      <w:pPr>
        <w:rPr>
          <w:b/>
          <w:bCs/>
        </w:rPr>
      </w:pPr>
      <w:r w:rsidRPr="00F60B8A">
        <w:rPr>
          <w:b/>
          <w:bCs/>
        </w:rPr>
        <w:lastRenderedPageBreak/>
        <w:t>Реєстрація нового телеграм-бота.</w:t>
      </w:r>
    </w:p>
    <w:p w14:paraId="29F42A8D" w14:textId="77777777" w:rsidR="00F60B8A" w:rsidRDefault="00F60B8A" w:rsidP="00A00271">
      <w:pPr>
        <w:rPr>
          <w:b/>
          <w:bCs/>
        </w:rPr>
      </w:pPr>
    </w:p>
    <w:p w14:paraId="4EEFB90C" w14:textId="5129FEF2" w:rsidR="00121F19" w:rsidRPr="00F60B8A" w:rsidRDefault="00F60B8A" w:rsidP="00F60B8A">
      <w:pPr>
        <w:rPr>
          <w:b/>
          <w:bCs/>
        </w:rPr>
      </w:pPr>
      <w:r>
        <w:rPr>
          <w:noProof/>
        </w:rPr>
        <w:drawing>
          <wp:inline distT="0" distB="0" distL="0" distR="0" wp14:anchorId="6A503415" wp14:editId="21EB0BA2">
            <wp:extent cx="5441623" cy="42195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7584" cy="422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751D" w14:textId="3B38ED1C" w:rsidR="00F60B8A" w:rsidRDefault="00F60B8A" w:rsidP="00F60B8A">
      <w:pPr>
        <w:pStyle w:val="af5"/>
        <w:ind w:firstLine="708"/>
        <w:jc w:val="both"/>
        <w:rPr>
          <w:b/>
          <w:bCs/>
        </w:rPr>
      </w:pPr>
      <w:r w:rsidRPr="00F60B8A">
        <w:rPr>
          <w:b/>
          <w:bCs/>
        </w:rPr>
        <w:t xml:space="preserve">Встановлення бібліотеки в </w:t>
      </w:r>
      <w:proofErr w:type="spellStart"/>
      <w:r w:rsidRPr="00F60B8A">
        <w:rPr>
          <w:b/>
          <w:bCs/>
        </w:rPr>
        <w:t>Node</w:t>
      </w:r>
      <w:proofErr w:type="spellEnd"/>
      <w:r w:rsidRPr="00F60B8A">
        <w:rPr>
          <w:b/>
          <w:bCs/>
        </w:rPr>
        <w:t>-RED</w:t>
      </w:r>
    </w:p>
    <w:p w14:paraId="11ED1667" w14:textId="77777777" w:rsidR="00F60B8A" w:rsidRPr="00F60B8A" w:rsidRDefault="00F60B8A" w:rsidP="00F60B8A"/>
    <w:p w14:paraId="7629E593" w14:textId="5326737D" w:rsidR="00F60B8A" w:rsidRDefault="00F60B8A" w:rsidP="00F60B8A">
      <w:r>
        <w:rPr>
          <w:noProof/>
        </w:rPr>
        <w:drawing>
          <wp:inline distT="0" distB="0" distL="0" distR="0" wp14:anchorId="43F40AF6" wp14:editId="0D3DC423">
            <wp:extent cx="4844259" cy="3343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9558" cy="334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59A1" w14:textId="7F9430E2" w:rsidR="00F60B8A" w:rsidRPr="00946BE4" w:rsidRDefault="00946BE4" w:rsidP="00F60B8A">
      <w:pPr>
        <w:rPr>
          <w:b/>
          <w:bCs/>
        </w:rPr>
      </w:pPr>
      <w:r w:rsidRPr="00946BE4">
        <w:rPr>
          <w:b/>
          <w:bCs/>
        </w:rPr>
        <w:lastRenderedPageBreak/>
        <w:t>Створення першого варіанту бота</w:t>
      </w:r>
    </w:p>
    <w:p w14:paraId="73245B57" w14:textId="6C7D5476" w:rsidR="00946BE4" w:rsidRDefault="00946BE4" w:rsidP="00F60B8A">
      <w:r>
        <w:rPr>
          <w:noProof/>
        </w:rPr>
        <w:drawing>
          <wp:inline distT="0" distB="0" distL="0" distR="0" wp14:anchorId="3B8F32C8" wp14:editId="252E3F17">
            <wp:extent cx="5404485" cy="921176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031" cy="924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E3133" w14:textId="77777777" w:rsidR="00946BE4" w:rsidRDefault="00946BE4" w:rsidP="00F60B8A"/>
    <w:p w14:paraId="20BE6EC8" w14:textId="3AE4898A" w:rsidR="00946BE4" w:rsidRPr="00946BE4" w:rsidRDefault="00946BE4" w:rsidP="00F60B8A">
      <w:pPr>
        <w:rPr>
          <w:b/>
          <w:bCs/>
        </w:rPr>
      </w:pPr>
      <w:r w:rsidRPr="00946BE4">
        <w:rPr>
          <w:b/>
          <w:bCs/>
        </w:rPr>
        <w:t>Перший запуск бота</w:t>
      </w:r>
    </w:p>
    <w:p w14:paraId="318AA94E" w14:textId="2AABD693" w:rsidR="00946BE4" w:rsidRDefault="00946BE4" w:rsidP="00F60B8A">
      <w:pPr>
        <w:rPr>
          <w:lang w:val="en-US"/>
        </w:rPr>
      </w:pPr>
      <w:r>
        <w:rPr>
          <w:noProof/>
        </w:rPr>
        <w:drawing>
          <wp:inline distT="0" distB="0" distL="0" distR="0" wp14:anchorId="392CF61D" wp14:editId="4DB33BDC">
            <wp:extent cx="5729214" cy="5534025"/>
            <wp:effectExtent l="0" t="0" r="508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192" cy="5537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39AC0" w14:textId="076E6A6B" w:rsidR="00946BE4" w:rsidRDefault="00946BE4" w:rsidP="00524998">
      <w:pPr>
        <w:ind w:firstLine="0"/>
        <w:rPr>
          <w:b/>
          <w:bCs/>
          <w:lang w:val="ru-RU"/>
        </w:rPr>
      </w:pPr>
      <w:r w:rsidRPr="00946BE4">
        <w:rPr>
          <w:b/>
          <w:bCs/>
          <w:lang w:val="ru-RU"/>
        </w:rPr>
        <w:t>Код:</w:t>
      </w:r>
    </w:p>
    <w:p w14:paraId="2A9354EB" w14:textId="77777777" w:rsidR="00524998" w:rsidRPr="00946BE4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946BE4">
        <w:rPr>
          <w:rFonts w:ascii="Consolas" w:eastAsia="Times New Roman" w:hAnsi="Consolas" w:cs="Times New Roman"/>
          <w:color w:val="0000FF"/>
          <w:sz w:val="21"/>
          <w:szCs w:val="21"/>
          <w:lang w:val="ru-RU" w:eastAsia="ru-RU"/>
        </w:rPr>
        <w:t>var</w:t>
      </w:r>
      <w:proofErr w:type="spellEnd"/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</w:t>
      </w:r>
      <w:proofErr w:type="spellStart"/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text</w:t>
      </w:r>
      <w:proofErr w:type="spellEnd"/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Привіт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! Я 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твій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гід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по 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Україні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. Ось 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мої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proofErr w:type="gram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команди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:\n\n</w:t>
      </w:r>
      <w:proofErr w:type="gram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712D748A" w14:textId="77777777" w:rsidR="00524998" w:rsidRPr="00946BE4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text</w:t>
      </w:r>
      <w:proofErr w:type="spellEnd"/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+= 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"/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info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- 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загальна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інформація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про 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країну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\n"</w:t>
      </w:r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77DCC2AC" w14:textId="77777777" w:rsidR="00524998" w:rsidRPr="00946BE4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text += 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"/attractions - 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топ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пам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яток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\n"</w:t>
      </w:r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B253A17" w14:textId="77777777" w:rsidR="00524998" w:rsidRPr="00946BE4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text += 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"/places - 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цікаві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місця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за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категоріями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\n"</w:t>
      </w:r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E327D11" w14:textId="77777777" w:rsidR="00524998" w:rsidRPr="00946BE4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text</w:t>
      </w:r>
      <w:proofErr w:type="spellEnd"/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+= 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"/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faq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- 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часті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запитання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\n"</w:t>
      </w:r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41F4C0A1" w14:textId="77777777" w:rsidR="00524998" w:rsidRPr="00946BE4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text += 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"/gallery - 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фото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та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 xml:space="preserve"> 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відео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\n\n"</w:t>
      </w:r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658EB6F4" w14:textId="77777777" w:rsidR="00524998" w:rsidRPr="00946BE4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text</w:t>
      </w:r>
      <w:proofErr w:type="spellEnd"/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+= </w:t>
      </w:r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"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Надішли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будь-яку команду, 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щоб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почати</w:t>
      </w:r>
      <w:proofErr w:type="spellEnd"/>
      <w:r w:rsidRPr="00946BE4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!"</w:t>
      </w:r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2F0DA002" w14:textId="77777777" w:rsidR="00524998" w:rsidRPr="00946BE4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</w:p>
    <w:p w14:paraId="38C03FBF" w14:textId="77777777" w:rsidR="00524998" w:rsidRPr="00946BE4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msg.payload.content</w:t>
      </w:r>
      <w:proofErr w:type="spellEnd"/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text;</w:t>
      </w:r>
    </w:p>
    <w:p w14:paraId="771B7245" w14:textId="210C5DAC" w:rsidR="00946BE4" w:rsidRPr="00524998" w:rsidRDefault="00524998" w:rsidP="00524998">
      <w:pPr>
        <w:ind w:firstLine="0"/>
        <w:rPr>
          <w:b/>
          <w:bCs/>
          <w:lang w:val="en-US"/>
        </w:rPr>
      </w:pPr>
      <w:r w:rsidRPr="00946BE4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946BE4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msg;</w:t>
      </w:r>
    </w:p>
    <w:p w14:paraId="79005490" w14:textId="1CB92076" w:rsidR="00524998" w:rsidRDefault="00524998" w:rsidP="00946BE4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051F03FF" w14:textId="4C2D8CD6" w:rsidR="00524998" w:rsidRDefault="00524998" w:rsidP="00946BE4">
      <w:pPr>
        <w:shd w:val="clear" w:color="auto" w:fill="FFFFFE"/>
        <w:spacing w:line="285" w:lineRule="atLeast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  <w:r w:rsidRPr="00524998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Відправка </w:t>
      </w:r>
      <w:r w:rsidRPr="00524998">
        <w:rPr>
          <w:rFonts w:eastAsia="Times New Roman" w:cs="Times New Roman"/>
          <w:b/>
          <w:bCs/>
          <w:color w:val="000000"/>
          <w:szCs w:val="28"/>
          <w:lang w:val="en-US" w:eastAsia="ru-RU"/>
        </w:rPr>
        <w:t xml:space="preserve">inline </w:t>
      </w:r>
      <w:proofErr w:type="spellStart"/>
      <w:r w:rsidRPr="00524998">
        <w:rPr>
          <w:rFonts w:eastAsia="Times New Roman" w:cs="Times New Roman"/>
          <w:b/>
          <w:bCs/>
          <w:color w:val="000000"/>
          <w:szCs w:val="28"/>
          <w:lang w:val="ru-RU" w:eastAsia="ru-RU"/>
        </w:rPr>
        <w:t>клавіатури</w:t>
      </w:r>
      <w:proofErr w:type="spellEnd"/>
    </w:p>
    <w:p w14:paraId="0A80DC57" w14:textId="77777777" w:rsidR="00524998" w:rsidRPr="00524998" w:rsidRDefault="00524998" w:rsidP="00946BE4">
      <w:pPr>
        <w:shd w:val="clear" w:color="auto" w:fill="FFFFFE"/>
        <w:spacing w:line="285" w:lineRule="atLeast"/>
        <w:ind w:firstLine="0"/>
        <w:jc w:val="left"/>
        <w:rPr>
          <w:rFonts w:eastAsia="Times New Roman" w:cs="Times New Roman"/>
          <w:b/>
          <w:bCs/>
          <w:color w:val="000000"/>
          <w:szCs w:val="28"/>
          <w:lang w:val="ru-RU" w:eastAsia="ru-RU"/>
        </w:rPr>
      </w:pPr>
    </w:p>
    <w:p w14:paraId="2EB715EA" w14:textId="77777777" w:rsidR="00524998" w:rsidRP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</w:pPr>
      <w:proofErr w:type="spellStart"/>
      <w:proofErr w:type="gramStart"/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msg.payload</w:t>
      </w:r>
      <w:proofErr w:type="gramEnd"/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.content</w:t>
      </w:r>
      <w:proofErr w:type="spellEnd"/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 xml:space="preserve"> = </w:t>
      </w:r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'</w:t>
      </w:r>
      <w:proofErr w:type="spellStart"/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Оберіть</w:t>
      </w:r>
      <w:proofErr w:type="spellEnd"/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категорію</w:t>
      </w:r>
      <w:proofErr w:type="spellEnd"/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 xml:space="preserve"> </w:t>
      </w:r>
      <w:proofErr w:type="spellStart"/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місць</w:t>
      </w:r>
      <w:proofErr w:type="spellEnd"/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:'</w:t>
      </w: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ru-RU" w:eastAsia="ru-RU"/>
        </w:rPr>
        <w:t>;</w:t>
      </w:r>
    </w:p>
    <w:p w14:paraId="40D08062" w14:textId="77777777" w:rsidR="00524998" w:rsidRP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msg.payload.options</w:t>
      </w:r>
      <w:proofErr w:type="spellEnd"/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{</w:t>
      </w:r>
    </w:p>
    <w:p w14:paraId="19DA094B" w14:textId="77777777" w:rsidR="00524998" w:rsidRP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</w:t>
      </w:r>
      <w:proofErr w:type="spellStart"/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reply_markup</w:t>
      </w:r>
      <w:proofErr w:type="spellEnd"/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: {</w:t>
      </w:r>
    </w:p>
    <w:p w14:paraId="5CA345FB" w14:textId="77777777" w:rsidR="00524998" w:rsidRP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keyboard: [</w:t>
      </w:r>
    </w:p>
    <w:p w14:paraId="7EC08FD0" w14:textId="77777777" w:rsidR="00524998" w:rsidRP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[{ text: </w:t>
      </w:r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Ресторани</w:t>
      </w:r>
      <w:proofErr w:type="spellEnd"/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}],</w:t>
      </w:r>
    </w:p>
    <w:p w14:paraId="3C5A1267" w14:textId="77777777" w:rsidR="00524998" w:rsidRP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[{ text: </w:t>
      </w:r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Музеї</w:t>
      </w:r>
      <w:proofErr w:type="spellEnd"/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}],</w:t>
      </w:r>
    </w:p>
    <w:p w14:paraId="6680CC5D" w14:textId="77777777" w:rsidR="00524998" w:rsidRP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[{ text: </w:t>
      </w:r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Парки</w:t>
      </w:r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}],</w:t>
      </w:r>
    </w:p>
    <w:p w14:paraId="762CE88B" w14:textId="77777777" w:rsidR="00524998" w:rsidRP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      [{ text: </w:t>
      </w:r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proofErr w:type="spellStart"/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ru-RU" w:eastAsia="ru-RU"/>
        </w:rPr>
        <w:t>Шопінг</w:t>
      </w:r>
      <w:proofErr w:type="spellEnd"/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"</w:t>
      </w: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}]</w:t>
      </w:r>
    </w:p>
    <w:p w14:paraId="33E217C1" w14:textId="77777777" w:rsidR="00524998" w:rsidRP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  ]</w:t>
      </w:r>
    </w:p>
    <w:p w14:paraId="03B61950" w14:textId="77777777" w:rsidR="00524998" w:rsidRP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  }</w:t>
      </w:r>
    </w:p>
    <w:p w14:paraId="7BF5CF80" w14:textId="77777777" w:rsidR="00524998" w:rsidRP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};</w:t>
      </w:r>
    </w:p>
    <w:p w14:paraId="20265F9B" w14:textId="727261FA" w:rsid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9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msg;</w:t>
      </w:r>
    </w:p>
    <w:p w14:paraId="2925B380" w14:textId="2663FCC2" w:rsid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</w:p>
    <w:p w14:paraId="64E46E59" w14:textId="6926F0FF" w:rsidR="00524998" w:rsidRP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>
        <w:rPr>
          <w:noProof/>
        </w:rPr>
        <w:drawing>
          <wp:inline distT="0" distB="0" distL="0" distR="0" wp14:anchorId="15F8493F" wp14:editId="35BA3637">
            <wp:extent cx="6299835" cy="5296535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29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9C2B" w14:textId="77777777" w:rsidR="00524998" w:rsidRDefault="00524998" w:rsidP="00524998">
      <w:pPr>
        <w:ind w:firstLine="0"/>
        <w:rPr>
          <w:lang w:val="en-US"/>
        </w:rPr>
      </w:pPr>
    </w:p>
    <w:p w14:paraId="50AEE97A" w14:textId="473BE85A" w:rsidR="00524998" w:rsidRDefault="00524998" w:rsidP="00524998">
      <w:pPr>
        <w:ind w:firstLine="0"/>
        <w:rPr>
          <w:b/>
          <w:bCs/>
        </w:rPr>
      </w:pPr>
      <w:r w:rsidRPr="00524998">
        <w:rPr>
          <w:b/>
          <w:bCs/>
        </w:rPr>
        <w:lastRenderedPageBreak/>
        <w:t>Відправка медіа:</w:t>
      </w:r>
    </w:p>
    <w:p w14:paraId="64C39620" w14:textId="77777777" w:rsidR="00524998" w:rsidRP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msg.payload.content</w:t>
      </w:r>
      <w:proofErr w:type="spellEnd"/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'https://i.postimg.cc/MGNs3RnR/Ukraine-Travel-Kiev.jpg'</w:t>
      </w: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3E6346D5" w14:textId="77777777" w:rsidR="00524998" w:rsidRP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proofErr w:type="spellStart"/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msg.payload.type</w:t>
      </w:r>
      <w:proofErr w:type="spellEnd"/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= </w:t>
      </w:r>
      <w:r w:rsidRPr="00524998">
        <w:rPr>
          <w:rFonts w:ascii="Consolas" w:eastAsia="Times New Roman" w:hAnsi="Consolas" w:cs="Times New Roman"/>
          <w:color w:val="A31515"/>
          <w:sz w:val="21"/>
          <w:szCs w:val="21"/>
          <w:lang w:val="en-US" w:eastAsia="ru-RU"/>
        </w:rPr>
        <w:t>'photo'</w:t>
      </w: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>;</w:t>
      </w:r>
    </w:p>
    <w:p w14:paraId="01A120DD" w14:textId="77777777" w:rsidR="00524998" w:rsidRPr="00524998" w:rsidRDefault="00524998" w:rsidP="00524998">
      <w:pPr>
        <w:shd w:val="clear" w:color="auto" w:fill="FFFFFE"/>
        <w:spacing w:line="285" w:lineRule="atLeast"/>
        <w:ind w:firstLine="0"/>
        <w:jc w:val="left"/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</w:pPr>
      <w:r w:rsidRPr="00524998"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  <w:t>return</w:t>
      </w:r>
      <w:r w:rsidRPr="00524998">
        <w:rPr>
          <w:rFonts w:ascii="Consolas" w:eastAsia="Times New Roman" w:hAnsi="Consolas" w:cs="Times New Roman"/>
          <w:color w:val="000000"/>
          <w:sz w:val="21"/>
          <w:szCs w:val="21"/>
          <w:lang w:val="en-US" w:eastAsia="ru-RU"/>
        </w:rPr>
        <w:t xml:space="preserve"> msg; </w:t>
      </w:r>
    </w:p>
    <w:p w14:paraId="604D9E62" w14:textId="77777777" w:rsidR="00524998" w:rsidRPr="00524998" w:rsidRDefault="00524998" w:rsidP="00524998">
      <w:pPr>
        <w:ind w:firstLine="0"/>
        <w:rPr>
          <w:b/>
          <w:bCs/>
          <w:lang w:val="en-US"/>
        </w:rPr>
      </w:pPr>
    </w:p>
    <w:p w14:paraId="796A0FF4" w14:textId="1EF045B6" w:rsidR="00524998" w:rsidRPr="00524998" w:rsidRDefault="00524998" w:rsidP="0052499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02AF19A8" wp14:editId="553AAE41">
            <wp:extent cx="6299835" cy="5309870"/>
            <wp:effectExtent l="0" t="0" r="571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30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C4A1" w14:textId="7D764584" w:rsidR="00524998" w:rsidRDefault="00524998" w:rsidP="00946BE4">
      <w:pPr>
        <w:ind w:firstLine="0"/>
        <w:rPr>
          <w:b/>
          <w:bCs/>
          <w:lang w:val="ru-RU"/>
        </w:rPr>
      </w:pPr>
    </w:p>
    <w:p w14:paraId="3D55C633" w14:textId="1EA16613" w:rsidR="00524998" w:rsidRDefault="00524998" w:rsidP="00946BE4">
      <w:pPr>
        <w:ind w:firstLine="0"/>
        <w:rPr>
          <w:b/>
          <w:bCs/>
          <w:lang w:val="ru-RU"/>
        </w:rPr>
      </w:pPr>
    </w:p>
    <w:p w14:paraId="30D5AEAF" w14:textId="109B49DE" w:rsidR="00524998" w:rsidRDefault="00524998" w:rsidP="00946BE4">
      <w:pPr>
        <w:ind w:firstLine="0"/>
        <w:rPr>
          <w:b/>
          <w:bCs/>
          <w:lang w:val="ru-RU"/>
        </w:rPr>
      </w:pPr>
    </w:p>
    <w:p w14:paraId="306D7868" w14:textId="72B0EE71" w:rsidR="00524998" w:rsidRDefault="00524998" w:rsidP="00946BE4">
      <w:pPr>
        <w:ind w:firstLine="0"/>
        <w:rPr>
          <w:b/>
          <w:bCs/>
          <w:lang w:val="ru-RU"/>
        </w:rPr>
      </w:pPr>
    </w:p>
    <w:p w14:paraId="08B85BE4" w14:textId="23A9F09A" w:rsidR="00524998" w:rsidRDefault="00524998" w:rsidP="00946BE4">
      <w:pPr>
        <w:ind w:firstLine="0"/>
        <w:rPr>
          <w:b/>
          <w:bCs/>
          <w:lang w:val="ru-RU"/>
        </w:rPr>
      </w:pPr>
    </w:p>
    <w:p w14:paraId="49801551" w14:textId="51BEA84E" w:rsidR="00524998" w:rsidRDefault="00524998" w:rsidP="00946BE4">
      <w:pPr>
        <w:ind w:firstLine="0"/>
        <w:rPr>
          <w:b/>
          <w:bCs/>
          <w:lang w:val="ru-RU"/>
        </w:rPr>
      </w:pPr>
    </w:p>
    <w:p w14:paraId="1A4B970C" w14:textId="60EE719D" w:rsidR="00524998" w:rsidRDefault="00524998" w:rsidP="00946BE4">
      <w:pPr>
        <w:ind w:firstLine="0"/>
        <w:rPr>
          <w:b/>
          <w:bCs/>
          <w:lang w:val="ru-RU"/>
        </w:rPr>
      </w:pPr>
    </w:p>
    <w:p w14:paraId="42CD6F6C" w14:textId="5E385195" w:rsidR="00524998" w:rsidRDefault="00524998" w:rsidP="00946BE4">
      <w:pPr>
        <w:ind w:firstLine="0"/>
        <w:rPr>
          <w:b/>
          <w:bCs/>
          <w:lang w:val="ru-RU"/>
        </w:rPr>
      </w:pPr>
    </w:p>
    <w:p w14:paraId="319EA8AE" w14:textId="77777777" w:rsidR="00524998" w:rsidRDefault="00524998" w:rsidP="00946BE4">
      <w:pPr>
        <w:ind w:firstLine="0"/>
        <w:rPr>
          <w:b/>
          <w:bCs/>
          <w:lang w:val="ru-RU"/>
        </w:rPr>
      </w:pPr>
    </w:p>
    <w:p w14:paraId="29B7507B" w14:textId="1D767CB4" w:rsidR="00946BE4" w:rsidRPr="00524998" w:rsidRDefault="00946BE4" w:rsidP="00946BE4">
      <w:pPr>
        <w:ind w:firstLine="0"/>
        <w:rPr>
          <w:b/>
          <w:bCs/>
          <w:lang w:val="en-US"/>
        </w:rPr>
      </w:pPr>
      <w:proofErr w:type="spellStart"/>
      <w:r w:rsidRPr="00946BE4">
        <w:rPr>
          <w:b/>
          <w:bCs/>
          <w:lang w:val="ru-RU"/>
        </w:rPr>
        <w:lastRenderedPageBreak/>
        <w:t>Фінальній</w:t>
      </w:r>
      <w:proofErr w:type="spellEnd"/>
      <w:r w:rsidRPr="00524998">
        <w:rPr>
          <w:b/>
          <w:bCs/>
          <w:lang w:val="en-US"/>
        </w:rPr>
        <w:t xml:space="preserve"> </w:t>
      </w:r>
      <w:r w:rsidRPr="00946BE4">
        <w:rPr>
          <w:b/>
          <w:bCs/>
          <w:lang w:val="ru-RU"/>
        </w:rPr>
        <w:t>результат</w:t>
      </w:r>
      <w:r w:rsidRPr="00524998">
        <w:rPr>
          <w:b/>
          <w:bCs/>
          <w:lang w:val="en-US"/>
        </w:rPr>
        <w:t>:</w:t>
      </w:r>
    </w:p>
    <w:p w14:paraId="3151A7DB" w14:textId="5ED8116A" w:rsidR="00946BE4" w:rsidRPr="00946BE4" w:rsidRDefault="00946BE4" w:rsidP="00946BE4">
      <w:pPr>
        <w:ind w:firstLine="0"/>
        <w:rPr>
          <w:lang w:val="ru-RU"/>
        </w:rPr>
      </w:pPr>
      <w:r>
        <w:rPr>
          <w:noProof/>
        </w:rPr>
        <w:drawing>
          <wp:inline distT="0" distB="0" distL="0" distR="0" wp14:anchorId="2220EEF8" wp14:editId="647C634D">
            <wp:extent cx="6172200" cy="55816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BE4" w:rsidRPr="00946BE4" w:rsidSect="00E213FC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A5259"/>
    <w:multiLevelType w:val="hybridMultilevel"/>
    <w:tmpl w:val="7322595E"/>
    <w:lvl w:ilvl="0" w:tplc="6F686FC6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8738EA"/>
    <w:multiLevelType w:val="hybridMultilevel"/>
    <w:tmpl w:val="3C68ABA0"/>
    <w:lvl w:ilvl="0" w:tplc="FCFE59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05303F7"/>
    <w:multiLevelType w:val="multilevel"/>
    <w:tmpl w:val="3DA450A6"/>
    <w:styleLink w:val="a"/>
    <w:lvl w:ilvl="0">
      <w:start w:val="1"/>
      <w:numFmt w:val="russianUpper"/>
      <w:pStyle w:val="5"/>
      <w:suff w:val="space"/>
      <w:lvlText w:val="ДОДАТОК 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6"/>
      <w:suff w:val="space"/>
      <w:lvlText w:val="%1.%2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pStyle w:val="7"/>
      <w:suff w:val="space"/>
      <w:lvlText w:val="%1.%2.%3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8"/>
      <w:suff w:val="space"/>
      <w:lvlText w:val="%1.%2.%3.%4"/>
      <w:lvlJc w:val="left"/>
      <w:pPr>
        <w:ind w:left="0" w:firstLine="0"/>
      </w:pPr>
      <w:rPr>
        <w:rFonts w:hint="default"/>
        <w:color w:val="auto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14369D4"/>
    <w:multiLevelType w:val="hybridMultilevel"/>
    <w:tmpl w:val="3C68ABA0"/>
    <w:lvl w:ilvl="0" w:tplc="FCFE59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5DB293D"/>
    <w:multiLevelType w:val="multilevel"/>
    <w:tmpl w:val="FBFA5AF4"/>
    <w:styleLink w:val="a0"/>
    <w:lvl w:ilvl="0">
      <w:start w:val="1"/>
      <w:numFmt w:val="decimal"/>
      <w:pStyle w:val="1"/>
      <w:suff w:val="space"/>
      <w:lvlText w:val="РОЗДІЛ %1."/>
      <w:lvlJc w:val="left"/>
      <w:pPr>
        <w:ind w:left="0" w:firstLine="0"/>
      </w:pPr>
      <w:rPr>
        <w:rFonts w:hint="default"/>
        <w:color w:val="auto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  <w:color w:val="auto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hint="default"/>
        <w:color w:val="auto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default"/>
        <w:color w:val="auto"/>
      </w:rPr>
    </w:lvl>
    <w:lvl w:ilvl="4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1A5F51D6"/>
    <w:multiLevelType w:val="hybridMultilevel"/>
    <w:tmpl w:val="9E8007F2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B5D084C"/>
    <w:multiLevelType w:val="hybridMultilevel"/>
    <w:tmpl w:val="3C68ABA0"/>
    <w:lvl w:ilvl="0" w:tplc="FCFE596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485559"/>
    <w:multiLevelType w:val="hybridMultilevel"/>
    <w:tmpl w:val="2424DA6A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19F0BEF"/>
    <w:multiLevelType w:val="hybridMultilevel"/>
    <w:tmpl w:val="EF1809A0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60B1A8F"/>
    <w:multiLevelType w:val="hybridMultilevel"/>
    <w:tmpl w:val="1DC0D81E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BA47150"/>
    <w:multiLevelType w:val="hybridMultilevel"/>
    <w:tmpl w:val="64D84E9A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BDA7976"/>
    <w:multiLevelType w:val="hybridMultilevel"/>
    <w:tmpl w:val="D57EF4C6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C934179"/>
    <w:multiLevelType w:val="hybridMultilevel"/>
    <w:tmpl w:val="27C4F6D6"/>
    <w:lvl w:ilvl="0" w:tplc="38B01F4E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38F3AA0"/>
    <w:multiLevelType w:val="hybridMultilevel"/>
    <w:tmpl w:val="90963EE2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5B40CA"/>
    <w:multiLevelType w:val="hybridMultilevel"/>
    <w:tmpl w:val="61AA3820"/>
    <w:lvl w:ilvl="0" w:tplc="E4F65D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31F45DD"/>
    <w:multiLevelType w:val="hybridMultilevel"/>
    <w:tmpl w:val="C9544DAC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DA07EB"/>
    <w:multiLevelType w:val="hybridMultilevel"/>
    <w:tmpl w:val="F6049864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54FD480D"/>
    <w:multiLevelType w:val="hybridMultilevel"/>
    <w:tmpl w:val="A4A85E02"/>
    <w:lvl w:ilvl="0" w:tplc="D4F8A64E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5B190972"/>
    <w:multiLevelType w:val="hybridMultilevel"/>
    <w:tmpl w:val="12CC80C6"/>
    <w:lvl w:ilvl="0" w:tplc="8090758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B201318"/>
    <w:multiLevelType w:val="hybridMultilevel"/>
    <w:tmpl w:val="7158C35E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60C358D8"/>
    <w:multiLevelType w:val="hybridMultilevel"/>
    <w:tmpl w:val="78B2AE8A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17767FC"/>
    <w:multiLevelType w:val="hybridMultilevel"/>
    <w:tmpl w:val="E8E0603E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3354130"/>
    <w:multiLevelType w:val="hybridMultilevel"/>
    <w:tmpl w:val="3D4E3FA0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65D56EC5"/>
    <w:multiLevelType w:val="hybridMultilevel"/>
    <w:tmpl w:val="686EBC7E"/>
    <w:lvl w:ilvl="0" w:tplc="133ADDE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C5F4CA4"/>
    <w:multiLevelType w:val="hybridMultilevel"/>
    <w:tmpl w:val="FD7AE606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E172D86"/>
    <w:multiLevelType w:val="hybridMultilevel"/>
    <w:tmpl w:val="F7622F74"/>
    <w:lvl w:ilvl="0" w:tplc="10D41228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74B9337F"/>
    <w:multiLevelType w:val="hybridMultilevel"/>
    <w:tmpl w:val="8840937E"/>
    <w:lvl w:ilvl="0" w:tplc="38B01F4E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8"/>
  </w:num>
  <w:num w:numId="4">
    <w:abstractNumId w:val="1"/>
  </w:num>
  <w:num w:numId="5">
    <w:abstractNumId w:val="6"/>
  </w:num>
  <w:num w:numId="6">
    <w:abstractNumId w:val="3"/>
  </w:num>
  <w:num w:numId="7">
    <w:abstractNumId w:val="17"/>
  </w:num>
  <w:num w:numId="8">
    <w:abstractNumId w:val="25"/>
  </w:num>
  <w:num w:numId="9">
    <w:abstractNumId w:val="14"/>
  </w:num>
  <w:num w:numId="10">
    <w:abstractNumId w:val="24"/>
  </w:num>
  <w:num w:numId="11">
    <w:abstractNumId w:val="12"/>
  </w:num>
  <w:num w:numId="12">
    <w:abstractNumId w:val="21"/>
  </w:num>
  <w:num w:numId="13">
    <w:abstractNumId w:val="9"/>
  </w:num>
  <w:num w:numId="14">
    <w:abstractNumId w:val="26"/>
  </w:num>
  <w:num w:numId="15">
    <w:abstractNumId w:val="8"/>
  </w:num>
  <w:num w:numId="16">
    <w:abstractNumId w:val="11"/>
  </w:num>
  <w:num w:numId="17">
    <w:abstractNumId w:val="19"/>
  </w:num>
  <w:num w:numId="18">
    <w:abstractNumId w:val="16"/>
  </w:num>
  <w:num w:numId="19">
    <w:abstractNumId w:val="5"/>
  </w:num>
  <w:num w:numId="20">
    <w:abstractNumId w:val="15"/>
  </w:num>
  <w:num w:numId="21">
    <w:abstractNumId w:val="13"/>
  </w:num>
  <w:num w:numId="22">
    <w:abstractNumId w:val="7"/>
  </w:num>
  <w:num w:numId="23">
    <w:abstractNumId w:val="10"/>
  </w:num>
  <w:num w:numId="24">
    <w:abstractNumId w:val="20"/>
  </w:num>
  <w:num w:numId="25">
    <w:abstractNumId w:val="22"/>
  </w:num>
  <w:num w:numId="26">
    <w:abstractNumId w:val="23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stylePaneFormatFilter w:val="D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09"/>
    <w:rsid w:val="00001F75"/>
    <w:rsid w:val="00002C53"/>
    <w:rsid w:val="00025C14"/>
    <w:rsid w:val="000333B5"/>
    <w:rsid w:val="00057D5A"/>
    <w:rsid w:val="00065531"/>
    <w:rsid w:val="0007036E"/>
    <w:rsid w:val="00072A2C"/>
    <w:rsid w:val="00086DD7"/>
    <w:rsid w:val="00094AF2"/>
    <w:rsid w:val="0009673E"/>
    <w:rsid w:val="000B2BA8"/>
    <w:rsid w:val="000C14DA"/>
    <w:rsid w:val="000C47FD"/>
    <w:rsid w:val="000D3E37"/>
    <w:rsid w:val="000D57E8"/>
    <w:rsid w:val="000D7536"/>
    <w:rsid w:val="000E3391"/>
    <w:rsid w:val="000E77B9"/>
    <w:rsid w:val="000E7C63"/>
    <w:rsid w:val="001016AE"/>
    <w:rsid w:val="00121F19"/>
    <w:rsid w:val="0012300F"/>
    <w:rsid w:val="00142794"/>
    <w:rsid w:val="001531F8"/>
    <w:rsid w:val="00162D15"/>
    <w:rsid w:val="001673D5"/>
    <w:rsid w:val="001730F3"/>
    <w:rsid w:val="00182953"/>
    <w:rsid w:val="00183DDF"/>
    <w:rsid w:val="0018587C"/>
    <w:rsid w:val="001956D2"/>
    <w:rsid w:val="001A4101"/>
    <w:rsid w:val="001B2EA3"/>
    <w:rsid w:val="001B3460"/>
    <w:rsid w:val="001D09AC"/>
    <w:rsid w:val="001F35D7"/>
    <w:rsid w:val="00206D03"/>
    <w:rsid w:val="00221A3E"/>
    <w:rsid w:val="00225DAD"/>
    <w:rsid w:val="00227187"/>
    <w:rsid w:val="0025569B"/>
    <w:rsid w:val="00262B46"/>
    <w:rsid w:val="00281313"/>
    <w:rsid w:val="0028747B"/>
    <w:rsid w:val="00292BC7"/>
    <w:rsid w:val="00294143"/>
    <w:rsid w:val="00294EA6"/>
    <w:rsid w:val="00296470"/>
    <w:rsid w:val="002A10DE"/>
    <w:rsid w:val="002B1F0D"/>
    <w:rsid w:val="002B3A91"/>
    <w:rsid w:val="002B55B5"/>
    <w:rsid w:val="002B720B"/>
    <w:rsid w:val="002D0A8D"/>
    <w:rsid w:val="002D0C8F"/>
    <w:rsid w:val="00302EF6"/>
    <w:rsid w:val="00303F1C"/>
    <w:rsid w:val="003164AF"/>
    <w:rsid w:val="0037119E"/>
    <w:rsid w:val="003776F1"/>
    <w:rsid w:val="00395553"/>
    <w:rsid w:val="00396334"/>
    <w:rsid w:val="003B0309"/>
    <w:rsid w:val="003B3767"/>
    <w:rsid w:val="003D093B"/>
    <w:rsid w:val="003D76C5"/>
    <w:rsid w:val="00400893"/>
    <w:rsid w:val="004152FE"/>
    <w:rsid w:val="0041773B"/>
    <w:rsid w:val="00425B30"/>
    <w:rsid w:val="00436546"/>
    <w:rsid w:val="004455F6"/>
    <w:rsid w:val="00447403"/>
    <w:rsid w:val="0045028B"/>
    <w:rsid w:val="00450796"/>
    <w:rsid w:val="004517BF"/>
    <w:rsid w:val="0045691E"/>
    <w:rsid w:val="00457EE8"/>
    <w:rsid w:val="00460C56"/>
    <w:rsid w:val="00464C27"/>
    <w:rsid w:val="00474D49"/>
    <w:rsid w:val="004857ED"/>
    <w:rsid w:val="00487FA5"/>
    <w:rsid w:val="00491CF7"/>
    <w:rsid w:val="00492617"/>
    <w:rsid w:val="004B5848"/>
    <w:rsid w:val="004B7A1C"/>
    <w:rsid w:val="004C3156"/>
    <w:rsid w:val="004E0472"/>
    <w:rsid w:val="004E0D83"/>
    <w:rsid w:val="004E55E3"/>
    <w:rsid w:val="004E64F2"/>
    <w:rsid w:val="00506886"/>
    <w:rsid w:val="00524998"/>
    <w:rsid w:val="00527E9D"/>
    <w:rsid w:val="0053464E"/>
    <w:rsid w:val="005411E1"/>
    <w:rsid w:val="00557AA7"/>
    <w:rsid w:val="00577E67"/>
    <w:rsid w:val="00591C6A"/>
    <w:rsid w:val="00592D64"/>
    <w:rsid w:val="00597F04"/>
    <w:rsid w:val="005A48C1"/>
    <w:rsid w:val="005A7529"/>
    <w:rsid w:val="005D3F95"/>
    <w:rsid w:val="005E13EA"/>
    <w:rsid w:val="006035A0"/>
    <w:rsid w:val="00604525"/>
    <w:rsid w:val="00606C76"/>
    <w:rsid w:val="006073BC"/>
    <w:rsid w:val="006074B4"/>
    <w:rsid w:val="006159BB"/>
    <w:rsid w:val="00632AB9"/>
    <w:rsid w:val="00645253"/>
    <w:rsid w:val="006475E2"/>
    <w:rsid w:val="006656B6"/>
    <w:rsid w:val="006657BE"/>
    <w:rsid w:val="00676712"/>
    <w:rsid w:val="00686E5D"/>
    <w:rsid w:val="006C1CCC"/>
    <w:rsid w:val="006C650D"/>
    <w:rsid w:val="006C78C0"/>
    <w:rsid w:val="006D74CE"/>
    <w:rsid w:val="006E76AB"/>
    <w:rsid w:val="00706DDE"/>
    <w:rsid w:val="0071312D"/>
    <w:rsid w:val="007506E2"/>
    <w:rsid w:val="00760122"/>
    <w:rsid w:val="00760D3A"/>
    <w:rsid w:val="00773299"/>
    <w:rsid w:val="007753D7"/>
    <w:rsid w:val="00793C15"/>
    <w:rsid w:val="00795A28"/>
    <w:rsid w:val="007B6687"/>
    <w:rsid w:val="00802117"/>
    <w:rsid w:val="00811E19"/>
    <w:rsid w:val="00834FB9"/>
    <w:rsid w:val="00851662"/>
    <w:rsid w:val="008643A4"/>
    <w:rsid w:val="008870E8"/>
    <w:rsid w:val="008D2D77"/>
    <w:rsid w:val="008F16A4"/>
    <w:rsid w:val="00904EA6"/>
    <w:rsid w:val="00905063"/>
    <w:rsid w:val="009060FB"/>
    <w:rsid w:val="00910E60"/>
    <w:rsid w:val="00915757"/>
    <w:rsid w:val="00930500"/>
    <w:rsid w:val="00937AFD"/>
    <w:rsid w:val="0094006E"/>
    <w:rsid w:val="00946BE4"/>
    <w:rsid w:val="009627FD"/>
    <w:rsid w:val="009633CC"/>
    <w:rsid w:val="009640DB"/>
    <w:rsid w:val="009865CC"/>
    <w:rsid w:val="009905B3"/>
    <w:rsid w:val="00993253"/>
    <w:rsid w:val="00997505"/>
    <w:rsid w:val="009A2864"/>
    <w:rsid w:val="009A643A"/>
    <w:rsid w:val="009A7EF3"/>
    <w:rsid w:val="009C459C"/>
    <w:rsid w:val="009D65CC"/>
    <w:rsid w:val="009F249E"/>
    <w:rsid w:val="009F5672"/>
    <w:rsid w:val="00A00271"/>
    <w:rsid w:val="00A12F55"/>
    <w:rsid w:val="00A14D4C"/>
    <w:rsid w:val="00A16A5D"/>
    <w:rsid w:val="00A22153"/>
    <w:rsid w:val="00A23554"/>
    <w:rsid w:val="00A25ED8"/>
    <w:rsid w:val="00A51D1D"/>
    <w:rsid w:val="00A56B40"/>
    <w:rsid w:val="00A62679"/>
    <w:rsid w:val="00A67C60"/>
    <w:rsid w:val="00A76B04"/>
    <w:rsid w:val="00AA41EE"/>
    <w:rsid w:val="00AB3562"/>
    <w:rsid w:val="00AB448A"/>
    <w:rsid w:val="00AC723A"/>
    <w:rsid w:val="00AF10DE"/>
    <w:rsid w:val="00B1209C"/>
    <w:rsid w:val="00B20F57"/>
    <w:rsid w:val="00B21053"/>
    <w:rsid w:val="00B2557E"/>
    <w:rsid w:val="00B31F3F"/>
    <w:rsid w:val="00B35C90"/>
    <w:rsid w:val="00B42CF2"/>
    <w:rsid w:val="00B44F23"/>
    <w:rsid w:val="00B56D20"/>
    <w:rsid w:val="00B6160E"/>
    <w:rsid w:val="00B66D97"/>
    <w:rsid w:val="00B70278"/>
    <w:rsid w:val="00B812B4"/>
    <w:rsid w:val="00B85C5D"/>
    <w:rsid w:val="00B95D23"/>
    <w:rsid w:val="00BB1274"/>
    <w:rsid w:val="00BD693C"/>
    <w:rsid w:val="00BE63FF"/>
    <w:rsid w:val="00BE742F"/>
    <w:rsid w:val="00BF193F"/>
    <w:rsid w:val="00BF6DE6"/>
    <w:rsid w:val="00BF72AD"/>
    <w:rsid w:val="00C00BE8"/>
    <w:rsid w:val="00C063DB"/>
    <w:rsid w:val="00C22E7F"/>
    <w:rsid w:val="00C26028"/>
    <w:rsid w:val="00C3780E"/>
    <w:rsid w:val="00C4734D"/>
    <w:rsid w:val="00C63A54"/>
    <w:rsid w:val="00C66BEA"/>
    <w:rsid w:val="00C83E36"/>
    <w:rsid w:val="00CB698D"/>
    <w:rsid w:val="00CD1ACB"/>
    <w:rsid w:val="00CD324C"/>
    <w:rsid w:val="00CE3569"/>
    <w:rsid w:val="00CE3584"/>
    <w:rsid w:val="00CF40AB"/>
    <w:rsid w:val="00D01093"/>
    <w:rsid w:val="00D03243"/>
    <w:rsid w:val="00D03716"/>
    <w:rsid w:val="00D076DF"/>
    <w:rsid w:val="00D12959"/>
    <w:rsid w:val="00D22EBB"/>
    <w:rsid w:val="00D3347F"/>
    <w:rsid w:val="00D44BED"/>
    <w:rsid w:val="00D47B8D"/>
    <w:rsid w:val="00D5096A"/>
    <w:rsid w:val="00D52262"/>
    <w:rsid w:val="00D62CAF"/>
    <w:rsid w:val="00D67599"/>
    <w:rsid w:val="00D92757"/>
    <w:rsid w:val="00DB4D30"/>
    <w:rsid w:val="00DC300B"/>
    <w:rsid w:val="00DC762C"/>
    <w:rsid w:val="00DF3E7C"/>
    <w:rsid w:val="00DF5FB1"/>
    <w:rsid w:val="00E01C60"/>
    <w:rsid w:val="00E07E2C"/>
    <w:rsid w:val="00E11DFE"/>
    <w:rsid w:val="00E17847"/>
    <w:rsid w:val="00E213FC"/>
    <w:rsid w:val="00E27B35"/>
    <w:rsid w:val="00E31AF1"/>
    <w:rsid w:val="00E36A08"/>
    <w:rsid w:val="00E4125E"/>
    <w:rsid w:val="00E4776D"/>
    <w:rsid w:val="00E72E69"/>
    <w:rsid w:val="00E921C5"/>
    <w:rsid w:val="00EC0753"/>
    <w:rsid w:val="00EC3AA9"/>
    <w:rsid w:val="00ED3E6E"/>
    <w:rsid w:val="00EE4895"/>
    <w:rsid w:val="00EE6356"/>
    <w:rsid w:val="00F01023"/>
    <w:rsid w:val="00F13CD3"/>
    <w:rsid w:val="00F5012C"/>
    <w:rsid w:val="00F51CD0"/>
    <w:rsid w:val="00F60B8A"/>
    <w:rsid w:val="00F66214"/>
    <w:rsid w:val="00F7359C"/>
    <w:rsid w:val="00F739E3"/>
    <w:rsid w:val="00F879FF"/>
    <w:rsid w:val="00FA7DD4"/>
    <w:rsid w:val="00FB0B50"/>
    <w:rsid w:val="00FB10E1"/>
    <w:rsid w:val="00FB295F"/>
    <w:rsid w:val="00FB66F2"/>
    <w:rsid w:val="00FD075A"/>
    <w:rsid w:val="00FD08C5"/>
    <w:rsid w:val="00FE36DA"/>
    <w:rsid w:val="00FE41D8"/>
    <w:rsid w:val="00FF3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57581"/>
  <w15:chartTrackingRefBased/>
  <w15:docId w15:val="{A0970540-DB7E-47C2-88F8-7BAE91389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13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121F19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1"/>
    <w:link w:val="10"/>
    <w:uiPriority w:val="6"/>
    <w:qFormat/>
    <w:rsid w:val="00591C6A"/>
    <w:pPr>
      <w:numPr>
        <w:numId w:val="1"/>
      </w:numPr>
      <w:outlineLvl w:val="0"/>
    </w:pPr>
    <w:rPr>
      <w:szCs w:val="32"/>
    </w:rPr>
  </w:style>
  <w:style w:type="paragraph" w:styleId="2">
    <w:name w:val="heading 2"/>
    <w:basedOn w:val="a3"/>
    <w:next w:val="a1"/>
    <w:link w:val="20"/>
    <w:uiPriority w:val="6"/>
    <w:qFormat/>
    <w:rsid w:val="00A12F55"/>
    <w:pPr>
      <w:numPr>
        <w:ilvl w:val="1"/>
        <w:numId w:val="1"/>
      </w:numPr>
      <w:ind w:firstLine="709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3"/>
    <w:next w:val="a1"/>
    <w:link w:val="30"/>
    <w:uiPriority w:val="6"/>
    <w:qFormat/>
    <w:rsid w:val="00A12F55"/>
    <w:pPr>
      <w:numPr>
        <w:ilvl w:val="2"/>
        <w:numId w:val="1"/>
      </w:numPr>
      <w:ind w:firstLine="709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3"/>
    <w:next w:val="a1"/>
    <w:link w:val="40"/>
    <w:uiPriority w:val="6"/>
    <w:qFormat/>
    <w:rsid w:val="00A12F55"/>
    <w:pPr>
      <w:numPr>
        <w:ilvl w:val="3"/>
        <w:numId w:val="1"/>
      </w:numPr>
      <w:ind w:firstLine="709"/>
      <w:outlineLvl w:val="3"/>
    </w:pPr>
    <w:rPr>
      <w:rFonts w:eastAsiaTheme="majorEastAsia" w:cstheme="majorBidi"/>
      <w:iCs/>
    </w:rPr>
  </w:style>
  <w:style w:type="paragraph" w:styleId="5">
    <w:name w:val="heading 5"/>
    <w:aliases w:val="Додаток 1"/>
    <w:basedOn w:val="a2"/>
    <w:next w:val="a1"/>
    <w:link w:val="50"/>
    <w:uiPriority w:val="7"/>
    <w:qFormat/>
    <w:rsid w:val="00706DDE"/>
    <w:pPr>
      <w:numPr>
        <w:numId w:val="2"/>
      </w:numPr>
      <w:jc w:val="right"/>
      <w:outlineLvl w:val="4"/>
    </w:pPr>
  </w:style>
  <w:style w:type="paragraph" w:styleId="6">
    <w:name w:val="heading 6"/>
    <w:aliases w:val="Додаток 2"/>
    <w:basedOn w:val="a3"/>
    <w:next w:val="a1"/>
    <w:link w:val="60"/>
    <w:uiPriority w:val="7"/>
    <w:qFormat/>
    <w:rsid w:val="00A12F55"/>
    <w:pPr>
      <w:numPr>
        <w:ilvl w:val="1"/>
        <w:numId w:val="2"/>
      </w:numPr>
      <w:ind w:firstLine="709"/>
      <w:outlineLvl w:val="5"/>
    </w:pPr>
    <w:rPr>
      <w:rFonts w:eastAsiaTheme="majorEastAsia" w:cstheme="majorBidi"/>
    </w:rPr>
  </w:style>
  <w:style w:type="paragraph" w:styleId="7">
    <w:name w:val="heading 7"/>
    <w:aliases w:val="Додаток 3"/>
    <w:basedOn w:val="a3"/>
    <w:next w:val="a1"/>
    <w:link w:val="70"/>
    <w:uiPriority w:val="7"/>
    <w:qFormat/>
    <w:rsid w:val="00A12F55"/>
    <w:pPr>
      <w:numPr>
        <w:ilvl w:val="2"/>
        <w:numId w:val="2"/>
      </w:numPr>
      <w:ind w:firstLine="709"/>
      <w:outlineLvl w:val="6"/>
    </w:pPr>
    <w:rPr>
      <w:rFonts w:eastAsiaTheme="majorEastAsia" w:cstheme="majorBidi"/>
      <w:iCs/>
    </w:rPr>
  </w:style>
  <w:style w:type="paragraph" w:styleId="8">
    <w:name w:val="heading 8"/>
    <w:aliases w:val="Додаток 4"/>
    <w:basedOn w:val="a3"/>
    <w:next w:val="a1"/>
    <w:link w:val="80"/>
    <w:uiPriority w:val="7"/>
    <w:qFormat/>
    <w:rsid w:val="00A12F55"/>
    <w:pPr>
      <w:numPr>
        <w:ilvl w:val="3"/>
        <w:numId w:val="2"/>
      </w:numPr>
      <w:ind w:firstLine="709"/>
      <w:outlineLvl w:val="7"/>
    </w:pPr>
    <w:rPr>
      <w:rFonts w:eastAsiaTheme="majorEastAsia" w:cstheme="majorBidi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numbering" w:customStyle="1" w:styleId="a0">
    <w:name w:val="Розділи"/>
    <w:uiPriority w:val="99"/>
    <w:rsid w:val="00A16A5D"/>
    <w:pPr>
      <w:numPr>
        <w:numId w:val="1"/>
      </w:numPr>
    </w:pPr>
  </w:style>
  <w:style w:type="paragraph" w:styleId="a7">
    <w:name w:val="No Spacing"/>
    <w:basedOn w:val="a1"/>
    <w:uiPriority w:val="9"/>
    <w:qFormat/>
    <w:rsid w:val="004B7A1C"/>
    <w:pPr>
      <w:spacing w:line="240" w:lineRule="auto"/>
    </w:pPr>
  </w:style>
  <w:style w:type="paragraph" w:styleId="a8">
    <w:name w:val="List Paragraph"/>
    <w:basedOn w:val="a1"/>
    <w:uiPriority w:val="10"/>
    <w:rsid w:val="004B7A1C"/>
  </w:style>
  <w:style w:type="paragraph" w:styleId="a9">
    <w:name w:val="header"/>
    <w:basedOn w:val="a1"/>
    <w:link w:val="aa"/>
    <w:uiPriority w:val="10"/>
    <w:rsid w:val="004B7A1C"/>
    <w:pPr>
      <w:ind w:firstLine="0"/>
      <w:jc w:val="center"/>
    </w:pPr>
  </w:style>
  <w:style w:type="character" w:customStyle="1" w:styleId="aa">
    <w:name w:val="Верхний колонтитул Знак"/>
    <w:basedOn w:val="a4"/>
    <w:link w:val="a9"/>
    <w:uiPriority w:val="10"/>
    <w:rsid w:val="0012300F"/>
    <w:rPr>
      <w:rFonts w:ascii="Times New Roman" w:hAnsi="Times New Roman"/>
      <w:sz w:val="28"/>
    </w:rPr>
  </w:style>
  <w:style w:type="paragraph" w:styleId="ab">
    <w:name w:val="footer"/>
    <w:basedOn w:val="a1"/>
    <w:link w:val="ac"/>
    <w:uiPriority w:val="10"/>
    <w:rsid w:val="00557AA7"/>
    <w:pPr>
      <w:ind w:firstLine="0"/>
      <w:jc w:val="center"/>
    </w:pPr>
  </w:style>
  <w:style w:type="character" w:customStyle="1" w:styleId="ac">
    <w:name w:val="Нижний колонтитул Знак"/>
    <w:basedOn w:val="a4"/>
    <w:link w:val="ab"/>
    <w:uiPriority w:val="10"/>
    <w:rsid w:val="00557AA7"/>
    <w:rPr>
      <w:rFonts w:ascii="Times New Roman" w:hAnsi="Times New Roman"/>
      <w:sz w:val="28"/>
    </w:rPr>
  </w:style>
  <w:style w:type="paragraph" w:styleId="ad">
    <w:name w:val="caption"/>
    <w:basedOn w:val="a1"/>
    <w:next w:val="a1"/>
    <w:uiPriority w:val="10"/>
    <w:rsid w:val="004B7A1C"/>
    <w:rPr>
      <w:iCs/>
      <w:szCs w:val="18"/>
    </w:rPr>
  </w:style>
  <w:style w:type="paragraph" w:customStyle="1" w:styleId="ae">
    <w:name w:val="Формула"/>
    <w:basedOn w:val="a1"/>
    <w:uiPriority w:val="4"/>
    <w:qFormat/>
    <w:rsid w:val="004B7A1C"/>
    <w:pPr>
      <w:tabs>
        <w:tab w:val="center" w:pos="4961"/>
        <w:tab w:val="right" w:pos="9923"/>
      </w:tabs>
      <w:spacing w:before="360" w:after="360"/>
      <w:ind w:firstLine="0"/>
      <w:contextualSpacing/>
    </w:pPr>
  </w:style>
  <w:style w:type="paragraph" w:styleId="a2">
    <w:name w:val="Title"/>
    <w:basedOn w:val="a1"/>
    <w:next w:val="a1"/>
    <w:link w:val="af"/>
    <w:uiPriority w:val="5"/>
    <w:qFormat/>
    <w:rsid w:val="00591C6A"/>
    <w:pPr>
      <w:keepNext/>
      <w:keepLines/>
      <w:pageBreakBefore/>
      <w:spacing w:after="720"/>
      <w:ind w:firstLine="0"/>
      <w:jc w:val="center"/>
    </w:pPr>
    <w:rPr>
      <w:rFonts w:eastAsiaTheme="majorEastAsia" w:cstheme="majorBidi"/>
      <w:szCs w:val="56"/>
    </w:rPr>
  </w:style>
  <w:style w:type="character" w:customStyle="1" w:styleId="af">
    <w:name w:val="Заголовок Знак"/>
    <w:basedOn w:val="a4"/>
    <w:link w:val="a2"/>
    <w:uiPriority w:val="5"/>
    <w:rsid w:val="0012300F"/>
    <w:rPr>
      <w:rFonts w:ascii="Times New Roman" w:eastAsiaTheme="majorEastAsia" w:hAnsi="Times New Roman" w:cstheme="majorBidi"/>
      <w:sz w:val="28"/>
      <w:szCs w:val="56"/>
    </w:rPr>
  </w:style>
  <w:style w:type="character" w:customStyle="1" w:styleId="10">
    <w:name w:val="Заголовок 1 Знак"/>
    <w:basedOn w:val="a4"/>
    <w:link w:val="1"/>
    <w:uiPriority w:val="6"/>
    <w:rsid w:val="0012300F"/>
    <w:rPr>
      <w:rFonts w:ascii="Times New Roman" w:eastAsiaTheme="majorEastAsia" w:hAnsi="Times New Roman" w:cstheme="majorBidi"/>
      <w:sz w:val="28"/>
      <w:szCs w:val="32"/>
    </w:rPr>
  </w:style>
  <w:style w:type="character" w:customStyle="1" w:styleId="50">
    <w:name w:val="Заголовок 5 Знак"/>
    <w:aliases w:val="Додаток 1 Знак"/>
    <w:basedOn w:val="a4"/>
    <w:link w:val="5"/>
    <w:uiPriority w:val="7"/>
    <w:rsid w:val="0012300F"/>
    <w:rPr>
      <w:rFonts w:ascii="Times New Roman" w:eastAsiaTheme="majorEastAsia" w:hAnsi="Times New Roman" w:cstheme="majorBidi"/>
      <w:sz w:val="28"/>
      <w:szCs w:val="56"/>
    </w:rPr>
  </w:style>
  <w:style w:type="paragraph" w:styleId="af0">
    <w:name w:val="TOC Heading"/>
    <w:basedOn w:val="a2"/>
    <w:next w:val="a1"/>
    <w:uiPriority w:val="13"/>
    <w:rsid w:val="00591C6A"/>
  </w:style>
  <w:style w:type="paragraph" w:customStyle="1" w:styleId="a3">
    <w:name w:val="Пункт"/>
    <w:basedOn w:val="a1"/>
    <w:next w:val="a1"/>
    <w:uiPriority w:val="8"/>
    <w:qFormat/>
    <w:rsid w:val="00591C6A"/>
    <w:pPr>
      <w:keepNext/>
      <w:keepLines/>
      <w:spacing w:before="360" w:after="360"/>
    </w:pPr>
  </w:style>
  <w:style w:type="character" w:customStyle="1" w:styleId="20">
    <w:name w:val="Заголовок 2 Знак"/>
    <w:basedOn w:val="a4"/>
    <w:link w:val="2"/>
    <w:uiPriority w:val="6"/>
    <w:rsid w:val="0012300F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4"/>
    <w:link w:val="3"/>
    <w:uiPriority w:val="6"/>
    <w:rsid w:val="0012300F"/>
    <w:rPr>
      <w:rFonts w:ascii="Times New Roman" w:eastAsiaTheme="majorEastAsia" w:hAnsi="Times New Roman" w:cstheme="majorBidi"/>
      <w:sz w:val="28"/>
      <w:szCs w:val="24"/>
    </w:rPr>
  </w:style>
  <w:style w:type="character" w:customStyle="1" w:styleId="40">
    <w:name w:val="Заголовок 4 Знак"/>
    <w:basedOn w:val="a4"/>
    <w:link w:val="4"/>
    <w:uiPriority w:val="6"/>
    <w:rsid w:val="0012300F"/>
    <w:rPr>
      <w:rFonts w:ascii="Times New Roman" w:eastAsiaTheme="majorEastAsia" w:hAnsi="Times New Roman" w:cstheme="majorBidi"/>
      <w:iCs/>
      <w:sz w:val="28"/>
    </w:rPr>
  </w:style>
  <w:style w:type="character" w:customStyle="1" w:styleId="60">
    <w:name w:val="Заголовок 6 Знак"/>
    <w:aliases w:val="Додаток 2 Знак"/>
    <w:basedOn w:val="a4"/>
    <w:link w:val="6"/>
    <w:uiPriority w:val="7"/>
    <w:rsid w:val="0012300F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aliases w:val="Додаток 3 Знак"/>
    <w:basedOn w:val="a4"/>
    <w:link w:val="7"/>
    <w:uiPriority w:val="7"/>
    <w:rsid w:val="0012300F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aliases w:val="Додаток 4 Знак"/>
    <w:basedOn w:val="a4"/>
    <w:link w:val="8"/>
    <w:uiPriority w:val="7"/>
    <w:rsid w:val="0012300F"/>
    <w:rPr>
      <w:rFonts w:ascii="Times New Roman" w:eastAsiaTheme="majorEastAsia" w:hAnsi="Times New Roman" w:cstheme="majorBidi"/>
      <w:sz w:val="28"/>
      <w:szCs w:val="21"/>
    </w:rPr>
  </w:style>
  <w:style w:type="paragraph" w:customStyle="1" w:styleId="af1">
    <w:name w:val="Зміст"/>
    <w:basedOn w:val="a1"/>
    <w:next w:val="a1"/>
    <w:uiPriority w:val="11"/>
    <w:semiHidden/>
    <w:rsid w:val="00591C6A"/>
    <w:pPr>
      <w:ind w:firstLine="0"/>
    </w:pPr>
  </w:style>
  <w:style w:type="paragraph" w:styleId="11">
    <w:name w:val="toc 1"/>
    <w:basedOn w:val="af1"/>
    <w:next w:val="a1"/>
    <w:uiPriority w:val="39"/>
    <w:rsid w:val="00591C6A"/>
  </w:style>
  <w:style w:type="paragraph" w:styleId="21">
    <w:name w:val="toc 2"/>
    <w:basedOn w:val="af1"/>
    <w:next w:val="a1"/>
    <w:uiPriority w:val="39"/>
    <w:rsid w:val="00591C6A"/>
    <w:pPr>
      <w:ind w:left="278"/>
    </w:pPr>
  </w:style>
  <w:style w:type="paragraph" w:styleId="31">
    <w:name w:val="toc 3"/>
    <w:basedOn w:val="af1"/>
    <w:next w:val="a1"/>
    <w:uiPriority w:val="39"/>
    <w:rsid w:val="00591C6A"/>
    <w:pPr>
      <w:ind w:left="561"/>
    </w:pPr>
  </w:style>
  <w:style w:type="numbering" w:customStyle="1" w:styleId="a">
    <w:name w:val="Додатки"/>
    <w:uiPriority w:val="99"/>
    <w:rsid w:val="00A16A5D"/>
    <w:pPr>
      <w:numPr>
        <w:numId w:val="2"/>
      </w:numPr>
    </w:pPr>
  </w:style>
  <w:style w:type="table" w:styleId="af2">
    <w:name w:val="Table Grid"/>
    <w:uiPriority w:val="39"/>
    <w:rsid w:val="004E64F2"/>
    <w:pPr>
      <w:spacing w:after="0" w:line="360" w:lineRule="auto"/>
      <w:jc w:val="center"/>
    </w:pPr>
    <w:rPr>
      <w:rFonts w:ascii="Times New Roman" w:hAnsi="Times New Roman"/>
      <w:sz w:val="2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  <w:jc w:val="center"/>
    </w:trPr>
    <w:tcPr>
      <w:vAlign w:val="center"/>
    </w:tcPr>
  </w:style>
  <w:style w:type="paragraph" w:customStyle="1" w:styleId="af3">
    <w:name w:val="Підпис таблиці"/>
    <w:basedOn w:val="a1"/>
    <w:next w:val="a1"/>
    <w:uiPriority w:val="3"/>
    <w:qFormat/>
    <w:rsid w:val="004E64F2"/>
    <w:pPr>
      <w:keepNext/>
      <w:keepLines/>
      <w:spacing w:before="360"/>
      <w:ind w:firstLine="0"/>
      <w:jc w:val="right"/>
    </w:pPr>
  </w:style>
  <w:style w:type="paragraph" w:customStyle="1" w:styleId="af4">
    <w:name w:val="Рисунок"/>
    <w:basedOn w:val="a1"/>
    <w:next w:val="af5"/>
    <w:uiPriority w:val="1"/>
    <w:qFormat/>
    <w:rsid w:val="00645253"/>
    <w:pPr>
      <w:keepNext/>
      <w:keepLines/>
      <w:spacing w:before="360" w:after="360"/>
      <w:ind w:firstLine="0"/>
      <w:jc w:val="center"/>
    </w:pPr>
  </w:style>
  <w:style w:type="paragraph" w:customStyle="1" w:styleId="af5">
    <w:name w:val="Підпис рисунка"/>
    <w:basedOn w:val="a1"/>
    <w:next w:val="a1"/>
    <w:uiPriority w:val="2"/>
    <w:qFormat/>
    <w:rsid w:val="004E64F2"/>
    <w:pPr>
      <w:spacing w:after="360"/>
      <w:ind w:firstLine="0"/>
      <w:jc w:val="center"/>
    </w:pPr>
  </w:style>
  <w:style w:type="character" w:styleId="af6">
    <w:name w:val="Placeholder Text"/>
    <w:basedOn w:val="a4"/>
    <w:uiPriority w:val="99"/>
    <w:semiHidden/>
    <w:rsid w:val="00E07E2C"/>
    <w:rPr>
      <w:color w:val="808080"/>
    </w:rPr>
  </w:style>
  <w:style w:type="character" w:styleId="af7">
    <w:name w:val="Hyperlink"/>
    <w:basedOn w:val="a4"/>
    <w:uiPriority w:val="99"/>
    <w:unhideWhenUsed/>
    <w:rsid w:val="00CD32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215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89017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4188338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139062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90921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559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7711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2645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650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14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4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1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31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W:\Documents\&#1053;&#1072;&#1089;&#1090;&#1088;&#1086;&#1102;&#1074;&#1072;&#1085;&#1110;%20&#1096;&#1072;&#1073;&#1083;&#1086;&#1085;&#1080;%20Office\Standard.dotx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C422B-04A1-4C27-B59C-58361A576A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Standard.dotx</Template>
  <TotalTime>407</TotalTime>
  <Pages>6</Pages>
  <Words>205</Words>
  <Characters>1172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gosha dava</cp:lastModifiedBy>
  <cp:revision>244</cp:revision>
  <cp:lastPrinted>2024-02-14T20:51:00Z</cp:lastPrinted>
  <dcterms:created xsi:type="dcterms:W3CDTF">2023-10-09T19:06:00Z</dcterms:created>
  <dcterms:modified xsi:type="dcterms:W3CDTF">2024-04-11T09:04:00Z</dcterms:modified>
</cp:coreProperties>
</file>